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F772" w14:textId="77777777" w:rsidR="00FD2977" w:rsidRPr="00810B5E" w:rsidRDefault="00FD2977" w:rsidP="00FD2977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Victor Williams</w:t>
      </w:r>
    </w:p>
    <w:p w14:paraId="060CB2A6" w14:textId="06E74FF1" w:rsidR="00FD2977" w:rsidRPr="00810B5E" w:rsidRDefault="0045338C" w:rsidP="00FD2977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vrwilliams719@gmail.com</w:t>
      </w:r>
    </w:p>
    <w:p w14:paraId="202C0BFA" w14:textId="3D70703A" w:rsidR="0070698E" w:rsidRPr="00810B5E" w:rsidRDefault="00BE55F3" w:rsidP="0070698E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https://www.github.com/Vaporjawn</w:t>
      </w:r>
    </w:p>
    <w:p w14:paraId="4CFEC209" w14:textId="0539B499" w:rsidR="0070698E" w:rsidRPr="00810B5E" w:rsidRDefault="0070698E" w:rsidP="0070698E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https://www.linkedin.com/in/victorwilliams719</w:t>
      </w:r>
      <w:r w:rsidR="001766BA" w:rsidRPr="00810B5E">
        <w:rPr>
          <w:rFonts w:ascii="Times New Roman" w:hAnsi="Times New Roman" w:cs="Times New Roman"/>
          <w:sz w:val="22"/>
          <w:szCs w:val="22"/>
        </w:rPr>
        <w:t>/</w:t>
      </w:r>
    </w:p>
    <w:p w14:paraId="1B68F21F" w14:textId="18C97FD4" w:rsidR="00D96703" w:rsidRPr="00810B5E" w:rsidRDefault="001766BA" w:rsidP="00D96703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https://www.instagram.com/vaporjawn/</w:t>
      </w:r>
    </w:p>
    <w:p w14:paraId="302E42CD" w14:textId="77777777" w:rsidR="00FD2977" w:rsidRPr="00810B5E" w:rsidRDefault="00FD2977" w:rsidP="00556AD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899891A" w14:textId="77777777" w:rsidR="00556ADF" w:rsidRDefault="00BE55F3" w:rsidP="00556ADF">
      <w:pPr>
        <w:pStyle w:val="NoSpacing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Contact</w:t>
      </w:r>
    </w:p>
    <w:p w14:paraId="5A4AD3E0" w14:textId="552D5AB3" w:rsidR="00847895" w:rsidRPr="00810B5E" w:rsidRDefault="003F4EE3" w:rsidP="00556ADF">
      <w:pPr>
        <w:pStyle w:val="NoSpacing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444 N 4</w:t>
      </w:r>
      <w:r w:rsidRPr="003F4EE3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Street</w:t>
      </w:r>
    </w:p>
    <w:p w14:paraId="2A656D95" w14:textId="47FD5DF8" w:rsidR="00697606" w:rsidRPr="00810B5E" w:rsidRDefault="00FD40EE" w:rsidP="00556ADF">
      <w:pPr>
        <w:pStyle w:val="NoSpacing"/>
        <w:jc w:val="right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Philadelphia, PA 1912</w:t>
      </w:r>
      <w:r w:rsidR="003F4EE3">
        <w:rPr>
          <w:rFonts w:ascii="Times New Roman" w:hAnsi="Times New Roman" w:cs="Times New Roman"/>
          <w:sz w:val="22"/>
          <w:szCs w:val="22"/>
        </w:rPr>
        <w:t>3</w:t>
      </w:r>
    </w:p>
    <w:p w14:paraId="1029AE18" w14:textId="7D02AA12" w:rsidR="00697606" w:rsidRPr="00810B5E" w:rsidRDefault="00FD40EE" w:rsidP="00556ADF">
      <w:pPr>
        <w:pStyle w:val="NoSpacing"/>
        <w:ind w:left="720"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484-895-548</w:t>
      </w:r>
      <w:r w:rsidR="00556ADF">
        <w:rPr>
          <w:rFonts w:ascii="Times New Roman" w:hAnsi="Times New Roman" w:cs="Times New Roman"/>
          <w:sz w:val="22"/>
          <w:szCs w:val="22"/>
        </w:rPr>
        <w:t>9</w:t>
      </w:r>
    </w:p>
    <w:p w14:paraId="263D89E5" w14:textId="3FB4122D" w:rsidR="00FD2977" w:rsidRPr="00810B5E" w:rsidRDefault="00142CB1" w:rsidP="00810B5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="00697606" w:rsidRPr="00810B5E">
        <w:rPr>
          <w:rFonts w:ascii="Times New Roman" w:hAnsi="Times New Roman" w:cs="Times New Roman"/>
          <w:sz w:val="22"/>
          <w:szCs w:val="22"/>
        </w:rPr>
        <w:tab/>
      </w:r>
      <w:r w:rsidR="00697606"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="002C5338" w:rsidRPr="00810B5E">
        <w:rPr>
          <w:rFonts w:ascii="Times New Roman" w:hAnsi="Times New Roman" w:cs="Times New Roman"/>
          <w:sz w:val="22"/>
          <w:szCs w:val="22"/>
        </w:rPr>
        <w:tab/>
      </w:r>
    </w:p>
    <w:p w14:paraId="76F95BF1" w14:textId="52A827EB" w:rsidR="00200E72" w:rsidRPr="00810B5E" w:rsidRDefault="00E64E65" w:rsidP="00E64E65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EDUCATION</w:t>
      </w:r>
      <w:r w:rsidRPr="00810B5E">
        <w:rPr>
          <w:rFonts w:ascii="Times New Roman" w:hAnsi="Times New Roman" w:cs="Times New Roman"/>
          <w:b/>
          <w:sz w:val="22"/>
          <w:szCs w:val="22"/>
        </w:rPr>
        <w:tab/>
      </w:r>
      <w:r w:rsidR="005311DC" w:rsidRPr="00810B5E">
        <w:rPr>
          <w:rFonts w:ascii="Times New Roman" w:hAnsi="Times New Roman" w:cs="Times New Roman"/>
          <w:b/>
          <w:sz w:val="22"/>
          <w:szCs w:val="22"/>
        </w:rPr>
        <w:tab/>
      </w:r>
      <w:r w:rsidR="003E36C6" w:rsidRPr="00810B5E">
        <w:rPr>
          <w:rFonts w:ascii="Times New Roman" w:hAnsi="Times New Roman" w:cs="Times New Roman"/>
          <w:b/>
          <w:sz w:val="22"/>
          <w:szCs w:val="22"/>
        </w:rPr>
        <w:t>Temple University</w:t>
      </w:r>
      <w:r w:rsidR="003E36C6" w:rsidRPr="00810B5E">
        <w:rPr>
          <w:rFonts w:ascii="Times New Roman" w:hAnsi="Times New Roman" w:cs="Times New Roman"/>
          <w:sz w:val="22"/>
          <w:szCs w:val="22"/>
        </w:rPr>
        <w:t>, Philadelphia, PA</w:t>
      </w:r>
      <w:r w:rsidR="00200E72">
        <w:rPr>
          <w:rFonts w:ascii="Times New Roman" w:hAnsi="Times New Roman" w:cs="Times New Roman"/>
          <w:sz w:val="22"/>
          <w:szCs w:val="22"/>
        </w:rPr>
        <w:tab/>
      </w:r>
      <w:r w:rsidR="00200E72">
        <w:rPr>
          <w:rFonts w:ascii="Times New Roman" w:hAnsi="Times New Roman" w:cs="Times New Roman"/>
          <w:sz w:val="22"/>
          <w:szCs w:val="22"/>
        </w:rPr>
        <w:tab/>
      </w:r>
      <w:r w:rsidR="00200E72">
        <w:rPr>
          <w:rFonts w:ascii="Times New Roman" w:hAnsi="Times New Roman" w:cs="Times New Roman"/>
          <w:sz w:val="22"/>
          <w:szCs w:val="22"/>
        </w:rPr>
        <w:tab/>
      </w:r>
      <w:r w:rsidR="00AE2350">
        <w:rPr>
          <w:rFonts w:ascii="Times New Roman" w:hAnsi="Times New Roman" w:cs="Times New Roman"/>
          <w:sz w:val="22"/>
          <w:szCs w:val="22"/>
        </w:rPr>
        <w:tab/>
      </w:r>
      <w:r w:rsidR="002601E8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5044F3">
        <w:rPr>
          <w:rFonts w:ascii="Times New Roman" w:hAnsi="Times New Roman" w:cs="Times New Roman"/>
          <w:sz w:val="22"/>
          <w:szCs w:val="22"/>
        </w:rPr>
        <w:tab/>
      </w:r>
      <w:r w:rsidR="005044F3">
        <w:rPr>
          <w:rFonts w:ascii="Times New Roman" w:hAnsi="Times New Roman" w:cs="Times New Roman"/>
          <w:sz w:val="22"/>
          <w:szCs w:val="22"/>
        </w:rPr>
        <w:tab/>
      </w:r>
      <w:r w:rsidR="002601E8" w:rsidRPr="00810B5E">
        <w:rPr>
          <w:rFonts w:ascii="Times New Roman" w:hAnsi="Times New Roman" w:cs="Times New Roman"/>
          <w:sz w:val="22"/>
          <w:szCs w:val="22"/>
        </w:rPr>
        <w:t>May</w:t>
      </w:r>
      <w:r w:rsidRPr="00810B5E">
        <w:rPr>
          <w:rFonts w:ascii="Times New Roman" w:hAnsi="Times New Roman" w:cs="Times New Roman"/>
          <w:sz w:val="22"/>
          <w:szCs w:val="22"/>
        </w:rPr>
        <w:t xml:space="preserve"> 20</w:t>
      </w:r>
      <w:r w:rsidR="00200E72" w:rsidRPr="00810B5E">
        <w:rPr>
          <w:rFonts w:ascii="Times New Roman" w:hAnsi="Times New Roman" w:cs="Times New Roman"/>
          <w:sz w:val="22"/>
          <w:szCs w:val="22"/>
        </w:rPr>
        <w:tab/>
      </w:r>
    </w:p>
    <w:p w14:paraId="521883A9" w14:textId="3AE9ECB9" w:rsidR="00E64E65" w:rsidRDefault="000E46EF" w:rsidP="003E36C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Bachelor of Arts</w:t>
      </w:r>
      <w:r w:rsidR="0092732B">
        <w:rPr>
          <w:rFonts w:ascii="Times New Roman" w:hAnsi="Times New Roman" w:cs="Times New Roman"/>
          <w:sz w:val="22"/>
          <w:szCs w:val="22"/>
        </w:rPr>
        <w:t>:</w:t>
      </w:r>
      <w:r w:rsidRPr="00810B5E">
        <w:rPr>
          <w:rFonts w:ascii="Times New Roman" w:hAnsi="Times New Roman" w:cs="Times New Roman"/>
          <w:sz w:val="22"/>
          <w:szCs w:val="22"/>
        </w:rPr>
        <w:t xml:space="preserve"> Criminal Justice</w:t>
      </w:r>
      <w:r w:rsidR="00200E72">
        <w:rPr>
          <w:rFonts w:ascii="Times New Roman" w:hAnsi="Times New Roman" w:cs="Times New Roman"/>
          <w:sz w:val="22"/>
          <w:szCs w:val="22"/>
        </w:rPr>
        <w:t xml:space="preserve"> </w:t>
      </w:r>
      <w:r w:rsidR="009C5D64">
        <w:rPr>
          <w:rFonts w:ascii="Times New Roman" w:hAnsi="Times New Roman" w:cs="Times New Roman"/>
          <w:sz w:val="22"/>
          <w:szCs w:val="22"/>
        </w:rPr>
        <w:t xml:space="preserve">and </w:t>
      </w:r>
      <w:r w:rsidR="008E2485" w:rsidRPr="00810B5E">
        <w:rPr>
          <w:rFonts w:ascii="Times New Roman" w:hAnsi="Times New Roman" w:cs="Times New Roman"/>
          <w:sz w:val="22"/>
          <w:szCs w:val="22"/>
        </w:rPr>
        <w:t>Information Science and Technology</w:t>
      </w:r>
    </w:p>
    <w:p w14:paraId="079125C9" w14:textId="17CF2B5C" w:rsidR="009C5D64" w:rsidRDefault="009C5D64" w:rsidP="003E36C6">
      <w:pPr>
        <w:pStyle w:val="NoSpacing"/>
        <w:ind w:left="216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Certificate</w:t>
      </w:r>
      <w:r w:rsidR="0092732B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 w:rsidR="00200E72">
        <w:rPr>
          <w:rFonts w:ascii="Times New Roman" w:hAnsi="Times New Roman" w:cs="Times New Roman"/>
          <w:sz w:val="22"/>
          <w:szCs w:val="22"/>
        </w:rPr>
        <w:t xml:space="preserve">omputer Security </w:t>
      </w:r>
    </w:p>
    <w:p w14:paraId="01BF1DDA" w14:textId="656B7635" w:rsidR="003E36C6" w:rsidRPr="00810B5E" w:rsidRDefault="003E36C6" w:rsidP="003E36C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3E36C6">
        <w:rPr>
          <w:rFonts w:ascii="Times New Roman" w:hAnsi="Times New Roman" w:cs="Times New Roman"/>
          <w:sz w:val="22"/>
          <w:szCs w:val="22"/>
        </w:rPr>
        <w:t>Studied the subjects of Discrete Mathematics, Differential Calculus, Data Structures, Algorithms, and Operating Systems within the Computer Science Curriculum.</w:t>
      </w:r>
    </w:p>
    <w:p w14:paraId="600B7D0D" w14:textId="2B791B63" w:rsidR="00E64E65" w:rsidRPr="00810B5E" w:rsidRDefault="00E64E65" w:rsidP="0012307B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</w:p>
    <w:p w14:paraId="1579BD90" w14:textId="008391E3" w:rsidR="008C650D" w:rsidRPr="006A0A51" w:rsidRDefault="00E64E65" w:rsidP="006A0A51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EXPERIENCE</w:t>
      </w:r>
      <w:r w:rsidR="006A0A51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8C650D">
        <w:rPr>
          <w:rFonts w:ascii="Times New Roman" w:hAnsi="Times New Roman" w:cs="Times New Roman"/>
          <w:b/>
          <w:bCs/>
          <w:sz w:val="22"/>
          <w:szCs w:val="22"/>
        </w:rPr>
        <w:t>AmeriCorps</w:t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A624B">
        <w:rPr>
          <w:rFonts w:ascii="Times New Roman" w:hAnsi="Times New Roman" w:cs="Times New Roman"/>
          <w:sz w:val="22"/>
          <w:szCs w:val="22"/>
        </w:rPr>
        <w:t xml:space="preserve">Aug. 2019 – Present </w:t>
      </w:r>
    </w:p>
    <w:p w14:paraId="020F9926" w14:textId="419535E6" w:rsidR="00A445AB" w:rsidRDefault="00A445AB" w:rsidP="008C650D">
      <w:pPr>
        <w:pStyle w:val="NoSpacing"/>
        <w:ind w:left="2880"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Information Technology Manager</w:t>
      </w:r>
    </w:p>
    <w:p w14:paraId="144185BC" w14:textId="2755A67B" w:rsidR="00A445AB" w:rsidRPr="006C5E59" w:rsidRDefault="002304F0" w:rsidP="00A445A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Refined and improved the existing documentation within the system</w:t>
      </w:r>
    </w:p>
    <w:p w14:paraId="0E9D152A" w14:textId="77777777" w:rsidR="002304F0" w:rsidRDefault="006C5E59" w:rsidP="002304F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="004666B1">
        <w:rPr>
          <w:rFonts w:ascii="Times New Roman" w:hAnsi="Times New Roman" w:cs="Times New Roman"/>
          <w:sz w:val="22"/>
          <w:szCs w:val="22"/>
        </w:rPr>
        <w:t xml:space="preserve">and </w:t>
      </w:r>
      <w:r w:rsidR="004666B1" w:rsidRPr="004666B1">
        <w:rPr>
          <w:rFonts w:ascii="Times New Roman" w:hAnsi="Times New Roman" w:cs="Times New Roman"/>
          <w:sz w:val="22"/>
          <w:szCs w:val="22"/>
        </w:rPr>
        <w:t>maintenance</w:t>
      </w:r>
      <w:r w:rsidR="004666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</w:t>
      </w:r>
      <w:r w:rsidR="004666B1">
        <w:rPr>
          <w:rFonts w:ascii="Times New Roman" w:hAnsi="Times New Roman" w:cs="Times New Roman"/>
          <w:sz w:val="22"/>
          <w:szCs w:val="22"/>
        </w:rPr>
        <w:t xml:space="preserve"> various</w:t>
      </w:r>
      <w:r>
        <w:rPr>
          <w:rFonts w:ascii="Times New Roman" w:hAnsi="Times New Roman" w:cs="Times New Roman"/>
          <w:sz w:val="22"/>
          <w:szCs w:val="22"/>
        </w:rPr>
        <w:t xml:space="preserve"> School District websites </w:t>
      </w:r>
    </w:p>
    <w:p w14:paraId="3F29F57D" w14:textId="62EC4D2F" w:rsidR="00BF2B07" w:rsidRPr="002304F0" w:rsidRDefault="00C7195C" w:rsidP="002304F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</w:t>
      </w:r>
      <w:r w:rsidR="002304F0" w:rsidRPr="002304F0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repair</w:t>
      </w:r>
      <w:r w:rsidR="002304F0" w:rsidRPr="002304F0">
        <w:rPr>
          <w:rFonts w:ascii="Times New Roman" w:hAnsi="Times New Roman" w:cs="Times New Roman"/>
          <w:sz w:val="22"/>
          <w:szCs w:val="22"/>
        </w:rPr>
        <w:t xml:space="preserve"> all technology in Taggart John H. School</w:t>
      </w:r>
    </w:p>
    <w:p w14:paraId="4F57660B" w14:textId="3555A3B4" w:rsidR="006A0A51" w:rsidRPr="00810B5E" w:rsidRDefault="006A0A51" w:rsidP="006A0A51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810B5E">
        <w:rPr>
          <w:rFonts w:ascii="Times New Roman" w:hAnsi="Times New Roman" w:cs="Times New Roman"/>
          <w:b/>
          <w:bCs/>
          <w:sz w:val="22"/>
          <w:szCs w:val="22"/>
        </w:rPr>
        <w:t>BitGamer</w:t>
      </w:r>
      <w:proofErr w:type="spellEnd"/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</w:t>
      </w:r>
      <w:r w:rsidRPr="00810B5E">
        <w:rPr>
          <w:rFonts w:ascii="Times New Roman" w:hAnsi="Times New Roman" w:cs="Times New Roman"/>
          <w:sz w:val="22"/>
          <w:szCs w:val="22"/>
        </w:rPr>
        <w:t xml:space="preserve">Nov. 2018 – </w:t>
      </w:r>
      <w:r>
        <w:rPr>
          <w:rFonts w:ascii="Times New Roman" w:hAnsi="Times New Roman" w:cs="Times New Roman"/>
          <w:sz w:val="22"/>
          <w:szCs w:val="22"/>
        </w:rPr>
        <w:t xml:space="preserve">Nov. 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4C731A">
        <w:rPr>
          <w:rFonts w:ascii="Times New Roman" w:hAnsi="Times New Roman" w:cs="Times New Roman"/>
          <w:sz w:val="22"/>
          <w:szCs w:val="22"/>
        </w:rPr>
        <w:t>2019</w:t>
      </w:r>
    </w:p>
    <w:p w14:paraId="66F288BD" w14:textId="5CAF5765" w:rsidR="006A0A51" w:rsidRPr="00810B5E" w:rsidRDefault="006A0A51" w:rsidP="006A0A51">
      <w:pPr>
        <w:pStyle w:val="NoSpacing"/>
        <w:rPr>
          <w:rFonts w:ascii="Times New Roman" w:hAnsi="Times New Roman" w:cs="Times New Roman"/>
          <w:i/>
          <w:iCs/>
          <w:sz w:val="22"/>
          <w:szCs w:val="22"/>
        </w:rPr>
      </w:pP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D1ADA">
        <w:rPr>
          <w:rFonts w:ascii="Times New Roman" w:hAnsi="Times New Roman" w:cs="Times New Roman"/>
          <w:i/>
          <w:iCs/>
          <w:sz w:val="22"/>
          <w:szCs w:val="22"/>
        </w:rPr>
        <w:t>Full Stack Developer / Tournament Organizer</w:t>
      </w:r>
    </w:p>
    <w:p w14:paraId="0174A536" w14:textId="0F8CED2B" w:rsidR="006A0A51" w:rsidRPr="0015708E" w:rsidRDefault="00A133B7" w:rsidP="006A0A5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a tournament hosting web application </w:t>
      </w:r>
      <w:r w:rsidR="009031A5">
        <w:rPr>
          <w:rFonts w:ascii="Times New Roman" w:hAnsi="Times New Roman" w:cs="Times New Roman"/>
          <w:sz w:val="22"/>
          <w:szCs w:val="22"/>
        </w:rPr>
        <w:t>along with</w:t>
      </w:r>
      <w:r>
        <w:rPr>
          <w:rFonts w:ascii="Times New Roman" w:hAnsi="Times New Roman" w:cs="Times New Roman"/>
          <w:sz w:val="22"/>
          <w:szCs w:val="22"/>
        </w:rPr>
        <w:t xml:space="preserve"> a small team</w:t>
      </w:r>
    </w:p>
    <w:p w14:paraId="72F2C754" w14:textId="20B4BBAF" w:rsidR="006A0A51" w:rsidRPr="006A0A51" w:rsidRDefault="001D4247" w:rsidP="006A0A5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Communicated with other companies to increase collaborative business opportunities </w:t>
      </w:r>
    </w:p>
    <w:p w14:paraId="67AFAE18" w14:textId="02A73869" w:rsidR="00E73F67" w:rsidRPr="003B533C" w:rsidRDefault="003B533C" w:rsidP="004B4ED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 the social media platforms for the company’s likeness</w:t>
      </w:r>
      <w:r w:rsidR="00E73F67" w:rsidRPr="003B533C">
        <w:rPr>
          <w:rFonts w:ascii="Times New Roman" w:hAnsi="Times New Roman" w:cs="Times New Roman"/>
          <w:sz w:val="22"/>
          <w:szCs w:val="22"/>
        </w:rPr>
        <w:tab/>
      </w:r>
      <w:r w:rsidR="00E73F67" w:rsidRPr="003B533C">
        <w:rPr>
          <w:rFonts w:ascii="Times New Roman" w:hAnsi="Times New Roman" w:cs="Times New Roman"/>
          <w:sz w:val="22"/>
          <w:szCs w:val="22"/>
        </w:rPr>
        <w:tab/>
      </w:r>
      <w:r w:rsidR="002D698C" w:rsidRPr="003B533C">
        <w:rPr>
          <w:rFonts w:ascii="Times New Roman" w:hAnsi="Times New Roman" w:cs="Times New Roman"/>
          <w:sz w:val="22"/>
          <w:szCs w:val="22"/>
        </w:rPr>
        <w:tab/>
      </w:r>
    </w:p>
    <w:p w14:paraId="60AECBC0" w14:textId="3E1C064A" w:rsidR="002D698C" w:rsidRPr="00810B5E" w:rsidRDefault="002D698C" w:rsidP="002D698C">
      <w:pPr>
        <w:pStyle w:val="NoSpacing"/>
        <w:tabs>
          <w:tab w:val="left" w:pos="7297"/>
        </w:tabs>
        <w:ind w:left="216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bCs/>
          <w:sz w:val="22"/>
          <w:szCs w:val="22"/>
        </w:rPr>
        <w:t>AG Esports</w:t>
      </w:r>
      <w:r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</w:t>
      </w:r>
      <w:r w:rsidRPr="00810B5E">
        <w:rPr>
          <w:rFonts w:ascii="Times New Roman" w:hAnsi="Times New Roman" w:cs="Times New Roman"/>
          <w:sz w:val="22"/>
          <w:szCs w:val="22"/>
        </w:rPr>
        <w:t xml:space="preserve">Mar. 2019 – </w:t>
      </w:r>
      <w:r w:rsidR="00936C3E">
        <w:rPr>
          <w:rFonts w:ascii="Times New Roman" w:hAnsi="Times New Roman" w:cs="Times New Roman"/>
          <w:sz w:val="22"/>
          <w:szCs w:val="22"/>
        </w:rPr>
        <w:t>Sept</w:t>
      </w:r>
      <w:r w:rsidR="004A624B">
        <w:rPr>
          <w:rFonts w:ascii="Times New Roman" w:hAnsi="Times New Roman" w:cs="Times New Roman"/>
          <w:sz w:val="22"/>
          <w:szCs w:val="22"/>
        </w:rPr>
        <w:t>. 2019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4EEC80" w14:textId="6A51BDFD" w:rsidR="00485824" w:rsidRPr="00810B5E" w:rsidRDefault="002D698C" w:rsidP="002D698C">
      <w:pPr>
        <w:pStyle w:val="NoSpacing"/>
        <w:ind w:left="2160"/>
        <w:rPr>
          <w:rFonts w:ascii="Times New Roman" w:hAnsi="Times New Roman" w:cs="Times New Roman"/>
          <w:i/>
          <w:iCs/>
          <w:sz w:val="22"/>
          <w:szCs w:val="22"/>
        </w:rPr>
      </w:pPr>
      <w:r w:rsidRPr="00810B5E">
        <w:rPr>
          <w:rFonts w:ascii="Times New Roman" w:hAnsi="Times New Roman" w:cs="Times New Roman"/>
          <w:i/>
          <w:iCs/>
          <w:sz w:val="22"/>
          <w:szCs w:val="22"/>
        </w:rPr>
        <w:t>Director of Content Creation</w:t>
      </w:r>
    </w:p>
    <w:p w14:paraId="5CF27B95" w14:textId="070F2C89" w:rsidR="002D698C" w:rsidRPr="00810B5E" w:rsidRDefault="00E23F96" w:rsidP="002D69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Brought new business to the organization and helped achieve partnerships </w:t>
      </w:r>
    </w:p>
    <w:p w14:paraId="0DD19FC9" w14:textId="084846D4" w:rsidR="002D698C" w:rsidRPr="00810B5E" w:rsidRDefault="00E23F96" w:rsidP="002D69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 s</w:t>
      </w:r>
      <w:r w:rsidR="002D698C" w:rsidRPr="00810B5E">
        <w:rPr>
          <w:rFonts w:ascii="Times New Roman" w:hAnsi="Times New Roman" w:cs="Times New Roman"/>
          <w:sz w:val="22"/>
          <w:szCs w:val="22"/>
        </w:rPr>
        <w:t xml:space="preserve">cout for streamers </w:t>
      </w:r>
      <w:r>
        <w:rPr>
          <w:rFonts w:ascii="Times New Roman" w:hAnsi="Times New Roman" w:cs="Times New Roman"/>
          <w:sz w:val="22"/>
          <w:szCs w:val="22"/>
        </w:rPr>
        <w:t>and players alike</w:t>
      </w:r>
      <w:r w:rsidR="00100D99">
        <w:rPr>
          <w:rFonts w:ascii="Times New Roman" w:hAnsi="Times New Roman" w:cs="Times New Roman"/>
          <w:sz w:val="22"/>
          <w:szCs w:val="22"/>
        </w:rPr>
        <w:t xml:space="preserve"> / Manage and design content for them/team</w:t>
      </w:r>
    </w:p>
    <w:p w14:paraId="18A9D6E7" w14:textId="34EABC3A" w:rsidR="002D698C" w:rsidRPr="00810B5E" w:rsidRDefault="00E23F96" w:rsidP="002D698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Achieved partnerships with top Esports companies </w:t>
      </w:r>
    </w:p>
    <w:p w14:paraId="31D347D4" w14:textId="77777777" w:rsidR="005911BF" w:rsidRPr="00810B5E" w:rsidRDefault="005911BF" w:rsidP="00810B5E">
      <w:pPr>
        <w:pStyle w:val="NoSpacing"/>
        <w:ind w:left="2880"/>
        <w:rPr>
          <w:rFonts w:ascii="Times New Roman" w:hAnsi="Times New Roman" w:cs="Times New Roman"/>
          <w:sz w:val="22"/>
          <w:szCs w:val="22"/>
        </w:rPr>
      </w:pPr>
    </w:p>
    <w:p w14:paraId="782B95F9" w14:textId="7D3C408B" w:rsidR="002D698C" w:rsidRPr="00810B5E" w:rsidRDefault="004666B1" w:rsidP="005911BF">
      <w:pPr>
        <w:pStyle w:val="NoSpacing"/>
        <w:tabs>
          <w:tab w:val="left" w:pos="7249"/>
        </w:tabs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CrystalFruit</w:t>
      </w:r>
      <w:proofErr w:type="spellEnd"/>
      <w:r w:rsidR="005911BF" w:rsidRPr="00810B5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044F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E2350">
        <w:rPr>
          <w:rFonts w:ascii="Times New Roman" w:hAnsi="Times New Roman" w:cs="Times New Roman"/>
          <w:sz w:val="22"/>
          <w:szCs w:val="22"/>
        </w:rPr>
        <w:t>Dec</w:t>
      </w:r>
      <w:r w:rsidR="005911BF" w:rsidRPr="00810B5E">
        <w:rPr>
          <w:rFonts w:ascii="Times New Roman" w:hAnsi="Times New Roman" w:cs="Times New Roman"/>
          <w:sz w:val="22"/>
          <w:szCs w:val="22"/>
        </w:rPr>
        <w:t>. 201</w:t>
      </w:r>
      <w:r w:rsidR="00AE2350">
        <w:rPr>
          <w:rFonts w:ascii="Times New Roman" w:hAnsi="Times New Roman" w:cs="Times New Roman"/>
          <w:sz w:val="22"/>
          <w:szCs w:val="22"/>
        </w:rPr>
        <w:t>6</w:t>
      </w:r>
      <w:r w:rsidR="005911BF" w:rsidRPr="00810B5E">
        <w:rPr>
          <w:rFonts w:ascii="Times New Roman" w:hAnsi="Times New Roman" w:cs="Times New Roman"/>
          <w:sz w:val="22"/>
          <w:szCs w:val="22"/>
        </w:rPr>
        <w:t xml:space="preserve"> – </w:t>
      </w:r>
      <w:r w:rsidR="00AE2350">
        <w:rPr>
          <w:rFonts w:ascii="Times New Roman" w:hAnsi="Times New Roman" w:cs="Times New Roman"/>
          <w:sz w:val="22"/>
          <w:szCs w:val="22"/>
        </w:rPr>
        <w:t>July</w:t>
      </w:r>
      <w:r w:rsidR="008C650D">
        <w:rPr>
          <w:rFonts w:ascii="Times New Roman" w:hAnsi="Times New Roman" w:cs="Times New Roman"/>
          <w:sz w:val="22"/>
          <w:szCs w:val="22"/>
        </w:rPr>
        <w:t xml:space="preserve"> 201</w:t>
      </w:r>
      <w:r w:rsidR="00AE2350">
        <w:rPr>
          <w:rFonts w:ascii="Times New Roman" w:hAnsi="Times New Roman" w:cs="Times New Roman"/>
          <w:sz w:val="22"/>
          <w:szCs w:val="22"/>
        </w:rPr>
        <w:t>8</w:t>
      </w:r>
    </w:p>
    <w:p w14:paraId="63644A7D" w14:textId="3D2D2B5F" w:rsidR="002D698C" w:rsidRPr="00810B5E" w:rsidRDefault="009B59DF" w:rsidP="002D698C">
      <w:pPr>
        <w:pStyle w:val="NoSpacing"/>
        <w:ind w:left="216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Full Stack Developer</w:t>
      </w:r>
    </w:p>
    <w:p w14:paraId="67DC2CD2" w14:textId="77777777" w:rsidR="002546C0" w:rsidRPr="002546C0" w:rsidRDefault="002546C0" w:rsidP="002546C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2546C0">
        <w:rPr>
          <w:rFonts w:ascii="Times New Roman" w:hAnsi="Times New Roman" w:cs="Times New Roman"/>
          <w:sz w:val="22"/>
          <w:szCs w:val="22"/>
        </w:rPr>
        <w:t>Developed full-stack web applications which processed, ana</w:t>
      </w:r>
      <w:bookmarkStart w:id="0" w:name="_GoBack"/>
      <w:bookmarkEnd w:id="0"/>
      <w:r w:rsidRPr="002546C0">
        <w:rPr>
          <w:rFonts w:ascii="Times New Roman" w:hAnsi="Times New Roman" w:cs="Times New Roman"/>
          <w:sz w:val="22"/>
          <w:szCs w:val="22"/>
        </w:rPr>
        <w:t>lyzed, and rendered data</w:t>
      </w:r>
    </w:p>
    <w:p w14:paraId="0CB45393" w14:textId="206D1C30" w:rsidR="002546C0" w:rsidRDefault="002E1F20" w:rsidP="002546C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 and update websites upon request</w:t>
      </w:r>
      <w:r w:rsidR="002304F0">
        <w:rPr>
          <w:rFonts w:ascii="Times New Roman" w:hAnsi="Times New Roman" w:cs="Times New Roman"/>
          <w:sz w:val="22"/>
          <w:szCs w:val="22"/>
        </w:rPr>
        <w:t xml:space="preserve"> per client</w:t>
      </w:r>
    </w:p>
    <w:p w14:paraId="54FA09F7" w14:textId="7CF6D8A9" w:rsidR="00582B4C" w:rsidRPr="002546C0" w:rsidRDefault="002546C0" w:rsidP="002546C0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2546C0">
        <w:rPr>
          <w:rFonts w:ascii="Times New Roman" w:hAnsi="Times New Roman" w:cs="Times New Roman"/>
          <w:sz w:val="22"/>
          <w:szCs w:val="22"/>
        </w:rPr>
        <w:t>Planned, wrote, and debugged web applications and software with complete accuracy</w:t>
      </w:r>
    </w:p>
    <w:p w14:paraId="4C2AD1F2" w14:textId="77777777" w:rsidR="00A92E9C" w:rsidRPr="00810B5E" w:rsidRDefault="00A92E9C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3A78690C" w14:textId="77777777" w:rsidR="008D3047" w:rsidRDefault="00FD2977" w:rsidP="008D3047">
      <w:pPr>
        <w:pStyle w:val="NoSpacing"/>
        <w:ind w:left="2160" w:hanging="216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SKILLS</w:t>
      </w:r>
      <w:r w:rsidRPr="00810B5E">
        <w:rPr>
          <w:rFonts w:ascii="Times New Roman" w:hAnsi="Times New Roman" w:cs="Times New Roman"/>
          <w:b/>
          <w:sz w:val="22"/>
          <w:szCs w:val="22"/>
        </w:rPr>
        <w:tab/>
        <w:t>Computer:</w:t>
      </w:r>
      <w:r w:rsidRPr="00810B5E">
        <w:rPr>
          <w:rFonts w:ascii="Times New Roman" w:hAnsi="Times New Roman" w:cs="Times New Roman"/>
          <w:sz w:val="22"/>
          <w:szCs w:val="22"/>
        </w:rPr>
        <w:t xml:space="preserve">  </w:t>
      </w:r>
      <w:r w:rsidR="00CD603D">
        <w:rPr>
          <w:rFonts w:ascii="Times New Roman" w:hAnsi="Times New Roman" w:cs="Times New Roman"/>
          <w:sz w:val="22"/>
          <w:szCs w:val="22"/>
        </w:rPr>
        <w:t>K</w:t>
      </w:r>
      <w:r w:rsidR="00B3663A" w:rsidRPr="00810B5E">
        <w:rPr>
          <w:rFonts w:ascii="Times New Roman" w:hAnsi="Times New Roman" w:cs="Times New Roman"/>
          <w:sz w:val="22"/>
          <w:szCs w:val="22"/>
        </w:rPr>
        <w:t>nowledge of Microsoft Office,</w:t>
      </w:r>
      <w:r w:rsidR="004611F8" w:rsidRPr="00810B5E">
        <w:rPr>
          <w:rFonts w:ascii="Times New Roman" w:hAnsi="Times New Roman" w:cs="Times New Roman"/>
          <w:sz w:val="22"/>
          <w:szCs w:val="22"/>
        </w:rPr>
        <w:t xml:space="preserve"> Adobe Suite,</w:t>
      </w:r>
      <w:r w:rsidR="00B3663A" w:rsidRPr="00810B5E">
        <w:rPr>
          <w:rFonts w:ascii="Times New Roman" w:hAnsi="Times New Roman" w:cs="Times New Roman"/>
          <w:sz w:val="22"/>
          <w:szCs w:val="22"/>
        </w:rPr>
        <w:t xml:space="preserve"> Unity, </w:t>
      </w:r>
      <w:r w:rsidR="00FB6519" w:rsidRPr="00810B5E">
        <w:rPr>
          <w:rFonts w:ascii="Times New Roman" w:hAnsi="Times New Roman" w:cs="Times New Roman"/>
          <w:sz w:val="22"/>
          <w:szCs w:val="22"/>
        </w:rPr>
        <w:t>and all social med</w:t>
      </w:r>
      <w:r w:rsidR="00CD603D">
        <w:rPr>
          <w:rFonts w:ascii="Times New Roman" w:hAnsi="Times New Roman" w:cs="Times New Roman"/>
          <w:sz w:val="22"/>
          <w:szCs w:val="22"/>
        </w:rPr>
        <w:t xml:space="preserve">ia </w:t>
      </w:r>
      <w:r w:rsidR="001F476C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3369A5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B92F92"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C6AD55" w14:textId="55B5CCA3" w:rsidR="00196F30" w:rsidRDefault="00FD2977" w:rsidP="008D3047">
      <w:pPr>
        <w:pStyle w:val="NoSpacing"/>
        <w:ind w:left="216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Java</w:t>
      </w:r>
      <w:r w:rsidR="00613F97" w:rsidRPr="00810B5E">
        <w:rPr>
          <w:rFonts w:ascii="Times New Roman" w:hAnsi="Times New Roman" w:cs="Times New Roman"/>
          <w:sz w:val="22"/>
          <w:szCs w:val="22"/>
        </w:rPr>
        <w:t>, JavaScript</w:t>
      </w:r>
      <w:r w:rsidR="001555DE" w:rsidRPr="00810B5E">
        <w:rPr>
          <w:rFonts w:ascii="Times New Roman" w:hAnsi="Times New Roman" w:cs="Times New Roman"/>
          <w:sz w:val="22"/>
          <w:szCs w:val="22"/>
        </w:rPr>
        <w:t xml:space="preserve">, </w:t>
      </w:r>
      <w:r w:rsidR="00613F97" w:rsidRPr="00810B5E">
        <w:rPr>
          <w:rFonts w:ascii="Times New Roman" w:hAnsi="Times New Roman" w:cs="Times New Roman"/>
          <w:sz w:val="22"/>
          <w:szCs w:val="22"/>
        </w:rPr>
        <w:t>Python</w:t>
      </w:r>
      <w:r w:rsidR="001555DE" w:rsidRPr="00810B5E">
        <w:rPr>
          <w:rFonts w:ascii="Times New Roman" w:hAnsi="Times New Roman" w:cs="Times New Roman"/>
          <w:sz w:val="22"/>
          <w:szCs w:val="22"/>
        </w:rPr>
        <w:t>,</w:t>
      </w:r>
      <w:r w:rsidR="008D3047">
        <w:rPr>
          <w:rFonts w:ascii="Times New Roman" w:hAnsi="Times New Roman" w:cs="Times New Roman"/>
          <w:sz w:val="22"/>
          <w:szCs w:val="22"/>
        </w:rPr>
        <w:t xml:space="preserve"> AngularJS,</w:t>
      </w:r>
      <w:r w:rsidR="001555DE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7473AC" w:rsidRPr="00810B5E">
        <w:rPr>
          <w:rFonts w:ascii="Times New Roman" w:hAnsi="Times New Roman" w:cs="Times New Roman"/>
          <w:sz w:val="22"/>
          <w:szCs w:val="22"/>
        </w:rPr>
        <w:t>HTML</w:t>
      </w:r>
      <w:r w:rsidR="008D3047">
        <w:rPr>
          <w:rFonts w:ascii="Times New Roman" w:hAnsi="Times New Roman" w:cs="Times New Roman"/>
          <w:sz w:val="22"/>
          <w:szCs w:val="22"/>
        </w:rPr>
        <w:t>/CSS</w:t>
      </w:r>
      <w:r w:rsidR="007473AC" w:rsidRPr="00810B5E">
        <w:rPr>
          <w:rFonts w:ascii="Times New Roman" w:hAnsi="Times New Roman" w:cs="Times New Roman"/>
          <w:sz w:val="22"/>
          <w:szCs w:val="22"/>
        </w:rPr>
        <w:t>,</w:t>
      </w:r>
      <w:r w:rsidR="006D1F33" w:rsidRPr="00810B5E">
        <w:rPr>
          <w:rFonts w:ascii="Times New Roman" w:hAnsi="Times New Roman" w:cs="Times New Roman"/>
          <w:sz w:val="22"/>
          <w:szCs w:val="22"/>
        </w:rPr>
        <w:t xml:space="preserve"> C#, SQL,</w:t>
      </w:r>
      <w:r w:rsidR="007473AC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1555DE" w:rsidRPr="00810B5E">
        <w:rPr>
          <w:rFonts w:ascii="Times New Roman" w:hAnsi="Times New Roman" w:cs="Times New Roman"/>
          <w:sz w:val="22"/>
          <w:szCs w:val="22"/>
        </w:rPr>
        <w:t xml:space="preserve">and </w:t>
      </w:r>
      <w:r w:rsidR="00512F44" w:rsidRPr="00810B5E">
        <w:rPr>
          <w:rFonts w:ascii="Times New Roman" w:hAnsi="Times New Roman" w:cs="Times New Roman"/>
          <w:sz w:val="22"/>
          <w:szCs w:val="22"/>
        </w:rPr>
        <w:t xml:space="preserve">Swift </w:t>
      </w:r>
      <w:r w:rsidR="00883333" w:rsidRPr="00810B5E">
        <w:rPr>
          <w:rFonts w:ascii="Times New Roman" w:hAnsi="Times New Roman" w:cs="Times New Roman"/>
          <w:sz w:val="22"/>
          <w:szCs w:val="22"/>
        </w:rPr>
        <w:t>(</w:t>
      </w:r>
      <w:r w:rsidR="008D3047">
        <w:rPr>
          <w:rFonts w:ascii="Times New Roman" w:hAnsi="Times New Roman" w:cs="Times New Roman"/>
          <w:sz w:val="22"/>
          <w:szCs w:val="22"/>
        </w:rPr>
        <w:t>10</w:t>
      </w:r>
      <w:r w:rsidR="003369A5" w:rsidRPr="00810B5E">
        <w:rPr>
          <w:rFonts w:ascii="Times New Roman" w:hAnsi="Times New Roman" w:cs="Times New Roman"/>
          <w:sz w:val="22"/>
          <w:szCs w:val="22"/>
        </w:rPr>
        <w:t xml:space="preserve"> years of experience)</w:t>
      </w:r>
    </w:p>
    <w:p w14:paraId="6D065D15" w14:textId="77777777" w:rsidR="00CD603D" w:rsidRPr="00810B5E" w:rsidRDefault="00CD603D" w:rsidP="00CD603D">
      <w:pPr>
        <w:pStyle w:val="NoSpacing"/>
        <w:ind w:left="2160" w:hanging="2160"/>
        <w:rPr>
          <w:rFonts w:ascii="Times New Roman" w:hAnsi="Times New Roman" w:cs="Times New Roman"/>
          <w:sz w:val="22"/>
          <w:szCs w:val="22"/>
        </w:rPr>
      </w:pPr>
    </w:p>
    <w:p w14:paraId="18DBE769" w14:textId="76A2E991" w:rsidR="00F855D3" w:rsidRDefault="00FD2977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b/>
          <w:sz w:val="22"/>
          <w:szCs w:val="22"/>
        </w:rPr>
        <w:t>Languages:</w:t>
      </w:r>
      <w:r w:rsidRPr="00810B5E">
        <w:rPr>
          <w:rFonts w:ascii="Times New Roman" w:hAnsi="Times New Roman" w:cs="Times New Roman"/>
          <w:sz w:val="22"/>
          <w:szCs w:val="22"/>
        </w:rPr>
        <w:t xml:space="preserve">  Advanced Spanish, Portuguese, French</w:t>
      </w:r>
      <w:r w:rsidR="00AE7A6B" w:rsidRPr="00810B5E">
        <w:rPr>
          <w:rFonts w:ascii="Times New Roman" w:hAnsi="Times New Roman" w:cs="Times New Roman"/>
          <w:sz w:val="22"/>
          <w:szCs w:val="22"/>
        </w:rPr>
        <w:t xml:space="preserve">, </w:t>
      </w:r>
      <w:r w:rsidR="004E5208" w:rsidRPr="00810B5E">
        <w:rPr>
          <w:rFonts w:ascii="Times New Roman" w:hAnsi="Times New Roman" w:cs="Times New Roman"/>
          <w:sz w:val="22"/>
          <w:szCs w:val="22"/>
        </w:rPr>
        <w:t xml:space="preserve">and </w:t>
      </w:r>
      <w:r w:rsidR="00AE7A6B" w:rsidRPr="00810B5E">
        <w:rPr>
          <w:rFonts w:ascii="Times New Roman" w:hAnsi="Times New Roman" w:cs="Times New Roman"/>
          <w:sz w:val="22"/>
          <w:szCs w:val="22"/>
        </w:rPr>
        <w:t>Chinese</w:t>
      </w:r>
    </w:p>
    <w:p w14:paraId="62E75CBB" w14:textId="77777777" w:rsidR="00344B02" w:rsidRPr="00344B02" w:rsidRDefault="00344B02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D182511" w14:textId="1948CC8C" w:rsidR="00BF7E54" w:rsidRPr="00810B5E" w:rsidRDefault="005311DC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ACTIVITIES</w:t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</w:p>
    <w:p w14:paraId="47CFC549" w14:textId="789C7968" w:rsidR="008C650D" w:rsidRDefault="00FA3C3F" w:rsidP="008C650D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b/>
          <w:sz w:val="22"/>
          <w:szCs w:val="22"/>
        </w:rPr>
        <w:t>and AWARDS</w:t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="008C650D" w:rsidRPr="00810B5E">
        <w:rPr>
          <w:rFonts w:ascii="Times New Roman" w:hAnsi="Times New Roman" w:cs="Times New Roman"/>
          <w:sz w:val="22"/>
          <w:szCs w:val="22"/>
        </w:rPr>
        <w:t>Temple University Development Team</w:t>
      </w:r>
      <w:r w:rsidR="008C65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C650D">
        <w:rPr>
          <w:rFonts w:ascii="Times New Roman" w:hAnsi="Times New Roman" w:cs="Times New Roman"/>
          <w:sz w:val="22"/>
          <w:szCs w:val="22"/>
        </w:rPr>
        <w:t>EBoard</w:t>
      </w:r>
      <w:proofErr w:type="spellEnd"/>
      <w:r w:rsidR="008C650D" w:rsidRPr="00810B5E">
        <w:rPr>
          <w:rFonts w:ascii="Times New Roman" w:hAnsi="Times New Roman" w:cs="Times New Roman"/>
          <w:sz w:val="22"/>
          <w:szCs w:val="22"/>
        </w:rPr>
        <w:t xml:space="preserve">, November 2015 – </w:t>
      </w:r>
      <w:r w:rsidR="005F34FE">
        <w:rPr>
          <w:rFonts w:ascii="Times New Roman" w:hAnsi="Times New Roman" w:cs="Times New Roman"/>
          <w:sz w:val="22"/>
          <w:szCs w:val="22"/>
        </w:rPr>
        <w:t>2018</w:t>
      </w:r>
    </w:p>
    <w:p w14:paraId="25EA819F" w14:textId="40762797" w:rsidR="003907DC" w:rsidRDefault="003907DC" w:rsidP="003907DC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 xml:space="preserve">Volunteer CS Tutor, Temple University, September 2016 – </w:t>
      </w:r>
      <w:r>
        <w:rPr>
          <w:rFonts w:ascii="Times New Roman" w:hAnsi="Times New Roman" w:cs="Times New Roman"/>
          <w:sz w:val="22"/>
          <w:szCs w:val="22"/>
        </w:rPr>
        <w:t>May 2019</w:t>
      </w:r>
    </w:p>
    <w:p w14:paraId="6477F966" w14:textId="22B0CC92" w:rsidR="005F34FE" w:rsidRDefault="005F34FE" w:rsidP="005F34FE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 xml:space="preserve">(ACM) Association for Computing Machinery, September 2015 – Present </w:t>
      </w:r>
    </w:p>
    <w:p w14:paraId="73A4D527" w14:textId="7BB9CC0D" w:rsidR="005F34FE" w:rsidRDefault="005F34FE" w:rsidP="005F34FE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 w:rsidRPr="00810B5E">
        <w:rPr>
          <w:rFonts w:ascii="Times New Roman" w:hAnsi="Times New Roman" w:cs="Times New Roman"/>
          <w:sz w:val="22"/>
          <w:szCs w:val="22"/>
        </w:rPr>
        <w:t>ennApps</w:t>
      </w:r>
      <w:proofErr w:type="spellEnd"/>
      <w:r w:rsidRPr="00810B5E">
        <w:rPr>
          <w:rFonts w:ascii="Times New Roman" w:hAnsi="Times New Roman" w:cs="Times New Roman"/>
          <w:sz w:val="22"/>
          <w:szCs w:val="22"/>
        </w:rPr>
        <w:t xml:space="preserve"> at University of Pennsylvania, September 2016, 17, 18</w:t>
      </w:r>
    </w:p>
    <w:p w14:paraId="5F745271" w14:textId="7BF7BBAC" w:rsidR="003907DC" w:rsidRPr="00810B5E" w:rsidRDefault="003907DC" w:rsidP="003907DC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Alliance for Minority Participation</w:t>
      </w:r>
      <w:r>
        <w:rPr>
          <w:rFonts w:ascii="Times New Roman" w:hAnsi="Times New Roman" w:cs="Times New Roman"/>
          <w:sz w:val="22"/>
          <w:szCs w:val="22"/>
        </w:rPr>
        <w:t xml:space="preserve"> in STEM</w:t>
      </w:r>
      <w:r w:rsidRPr="00810B5E">
        <w:rPr>
          <w:rFonts w:ascii="Times New Roman" w:hAnsi="Times New Roman" w:cs="Times New Roman"/>
          <w:sz w:val="22"/>
          <w:szCs w:val="22"/>
        </w:rPr>
        <w:t xml:space="preserve">, Temple University, August 2015 – </w:t>
      </w:r>
      <w:r>
        <w:rPr>
          <w:rFonts w:ascii="Times New Roman" w:hAnsi="Times New Roman" w:cs="Times New Roman"/>
          <w:sz w:val="22"/>
          <w:szCs w:val="22"/>
        </w:rPr>
        <w:t>May 2019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73C05F" w14:textId="1D6E2927" w:rsidR="00376E13" w:rsidRPr="00810B5E" w:rsidRDefault="00376E13" w:rsidP="008C650D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The Odyssey Online, Temple University, November 2015 – December 2017</w:t>
      </w:r>
    </w:p>
    <w:p w14:paraId="761E5366" w14:textId="7EF87E26" w:rsidR="002F47CB" w:rsidRPr="00810B5E" w:rsidRDefault="00376E13" w:rsidP="003907DC">
      <w:pPr>
        <w:pStyle w:val="NoSpacing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>The Tab, Temple University, December 2015 – December 2018</w:t>
      </w:r>
    </w:p>
    <w:p w14:paraId="3195F12D" w14:textId="4A258C9D" w:rsidR="001C6882" w:rsidRPr="00810B5E" w:rsidRDefault="001C6882" w:rsidP="00FD2977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  <w:t xml:space="preserve">Let’s Get Ready SAT Prep Program, February 2016 </w:t>
      </w:r>
      <w:r w:rsidR="00FB5D0A">
        <w:rPr>
          <w:rFonts w:ascii="Times New Roman" w:hAnsi="Times New Roman" w:cs="Times New Roman"/>
          <w:sz w:val="22"/>
          <w:szCs w:val="22"/>
        </w:rPr>
        <w:t>–</w:t>
      </w:r>
      <w:r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FB5D0A">
        <w:rPr>
          <w:rFonts w:ascii="Times New Roman" w:hAnsi="Times New Roman" w:cs="Times New Roman"/>
          <w:sz w:val="22"/>
          <w:szCs w:val="22"/>
        </w:rPr>
        <w:t>May 2019</w:t>
      </w:r>
    </w:p>
    <w:p w14:paraId="7A45C400" w14:textId="617D1D1F" w:rsidR="003907DC" w:rsidRPr="00810B5E" w:rsidRDefault="00AC7A7A" w:rsidP="009861A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r w:rsidRPr="00810B5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10B5E">
        <w:rPr>
          <w:rFonts w:ascii="Times New Roman" w:hAnsi="Times New Roman" w:cs="Times New Roman"/>
          <w:sz w:val="22"/>
          <w:szCs w:val="22"/>
        </w:rPr>
        <w:t>Owlc</w:t>
      </w:r>
      <w:r w:rsidR="00FA3C3F" w:rsidRPr="00810B5E">
        <w:rPr>
          <w:rFonts w:ascii="Times New Roman" w:hAnsi="Times New Roman" w:cs="Times New Roman"/>
          <w:sz w:val="22"/>
          <w:szCs w:val="22"/>
        </w:rPr>
        <w:t>hestra</w:t>
      </w:r>
      <w:proofErr w:type="spellEnd"/>
      <w:r w:rsidR="00FA3C3F" w:rsidRPr="00810B5E">
        <w:rPr>
          <w:rFonts w:ascii="Times New Roman" w:hAnsi="Times New Roman" w:cs="Times New Roman"/>
          <w:sz w:val="22"/>
          <w:szCs w:val="22"/>
        </w:rPr>
        <w:t xml:space="preserve">, Violinist, Temple University, August 2015 </w:t>
      </w:r>
      <w:r w:rsidR="00235796" w:rsidRPr="00810B5E">
        <w:rPr>
          <w:rFonts w:ascii="Times New Roman" w:hAnsi="Times New Roman" w:cs="Times New Roman"/>
          <w:sz w:val="22"/>
          <w:szCs w:val="22"/>
        </w:rPr>
        <w:t>–</w:t>
      </w:r>
      <w:r w:rsidR="00FA3C3F" w:rsidRPr="00810B5E">
        <w:rPr>
          <w:rFonts w:ascii="Times New Roman" w:hAnsi="Times New Roman" w:cs="Times New Roman"/>
          <w:sz w:val="22"/>
          <w:szCs w:val="22"/>
        </w:rPr>
        <w:t xml:space="preserve"> </w:t>
      </w:r>
      <w:r w:rsidR="003D5405">
        <w:rPr>
          <w:rFonts w:ascii="Times New Roman" w:hAnsi="Times New Roman" w:cs="Times New Roman"/>
          <w:sz w:val="22"/>
          <w:szCs w:val="22"/>
        </w:rPr>
        <w:t>May 2019</w:t>
      </w:r>
      <w:r w:rsidR="00235796" w:rsidRPr="00810B5E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3907DC" w:rsidRPr="00810B5E" w:rsidSect="006062BA">
      <w:pgSz w:w="12240" w:h="15840"/>
      <w:pgMar w:top="720" w:right="720" w:bottom="720" w:left="720" w:header="72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EF7BC" w14:textId="77777777" w:rsidR="002754A0" w:rsidRDefault="002754A0" w:rsidP="00355333">
      <w:r>
        <w:separator/>
      </w:r>
    </w:p>
  </w:endnote>
  <w:endnote w:type="continuationSeparator" w:id="0">
    <w:p w14:paraId="47C572E0" w14:textId="77777777" w:rsidR="002754A0" w:rsidRDefault="002754A0" w:rsidP="00355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6BA91" w14:textId="77777777" w:rsidR="002754A0" w:rsidRDefault="002754A0" w:rsidP="00355333">
      <w:r>
        <w:separator/>
      </w:r>
    </w:p>
  </w:footnote>
  <w:footnote w:type="continuationSeparator" w:id="0">
    <w:p w14:paraId="26F64041" w14:textId="77777777" w:rsidR="002754A0" w:rsidRDefault="002754A0" w:rsidP="00355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4CD"/>
    <w:multiLevelType w:val="hybridMultilevel"/>
    <w:tmpl w:val="61A8FF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8ED703E"/>
    <w:multiLevelType w:val="hybridMultilevel"/>
    <w:tmpl w:val="A3F0AF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ED0EEE"/>
    <w:multiLevelType w:val="hybridMultilevel"/>
    <w:tmpl w:val="F0BE2CBC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3" w15:restartNumberingAfterBreak="0">
    <w:nsid w:val="23911F1B"/>
    <w:multiLevelType w:val="hybridMultilevel"/>
    <w:tmpl w:val="19727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B30C44"/>
    <w:multiLevelType w:val="hybridMultilevel"/>
    <w:tmpl w:val="5B6245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A63B03"/>
    <w:multiLevelType w:val="hybridMultilevel"/>
    <w:tmpl w:val="3CB0A1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4A4110"/>
    <w:multiLevelType w:val="hybridMultilevel"/>
    <w:tmpl w:val="805E29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2A0778"/>
    <w:multiLevelType w:val="hybridMultilevel"/>
    <w:tmpl w:val="90F22E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D5979A3"/>
    <w:multiLevelType w:val="hybridMultilevel"/>
    <w:tmpl w:val="5AEA47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12D4A26"/>
    <w:multiLevelType w:val="hybridMultilevel"/>
    <w:tmpl w:val="AFEC8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9D3C61"/>
    <w:multiLevelType w:val="hybridMultilevel"/>
    <w:tmpl w:val="1B54BB86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1" w15:restartNumberingAfterBreak="0">
    <w:nsid w:val="70B35A9E"/>
    <w:multiLevelType w:val="hybridMultilevel"/>
    <w:tmpl w:val="4192FA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56F0065"/>
    <w:multiLevelType w:val="hybridMultilevel"/>
    <w:tmpl w:val="89BEB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65"/>
    <w:rsid w:val="0008267B"/>
    <w:rsid w:val="000B6D6E"/>
    <w:rsid w:val="000E46EF"/>
    <w:rsid w:val="000F5535"/>
    <w:rsid w:val="00100D99"/>
    <w:rsid w:val="001124CB"/>
    <w:rsid w:val="001125D9"/>
    <w:rsid w:val="00114985"/>
    <w:rsid w:val="00122F2B"/>
    <w:rsid w:val="0012307B"/>
    <w:rsid w:val="001400DF"/>
    <w:rsid w:val="00142CB1"/>
    <w:rsid w:val="00144434"/>
    <w:rsid w:val="00144E22"/>
    <w:rsid w:val="001555DE"/>
    <w:rsid w:val="0015563F"/>
    <w:rsid w:val="0015708E"/>
    <w:rsid w:val="001766BA"/>
    <w:rsid w:val="00195683"/>
    <w:rsid w:val="00196F30"/>
    <w:rsid w:val="001A7A8F"/>
    <w:rsid w:val="001C1F6F"/>
    <w:rsid w:val="001C6882"/>
    <w:rsid w:val="001D4247"/>
    <w:rsid w:val="001E3322"/>
    <w:rsid w:val="001E73A3"/>
    <w:rsid w:val="001F476C"/>
    <w:rsid w:val="00200E72"/>
    <w:rsid w:val="00210D78"/>
    <w:rsid w:val="002304F0"/>
    <w:rsid w:val="00235796"/>
    <w:rsid w:val="0023744A"/>
    <w:rsid w:val="00237A1F"/>
    <w:rsid w:val="002546C0"/>
    <w:rsid w:val="002601E8"/>
    <w:rsid w:val="002754A0"/>
    <w:rsid w:val="00277E72"/>
    <w:rsid w:val="002C5338"/>
    <w:rsid w:val="002D1ADA"/>
    <w:rsid w:val="002D48D6"/>
    <w:rsid w:val="002D698C"/>
    <w:rsid w:val="002E1F20"/>
    <w:rsid w:val="002E2FE3"/>
    <w:rsid w:val="002E5A60"/>
    <w:rsid w:val="002F05CA"/>
    <w:rsid w:val="002F4105"/>
    <w:rsid w:val="002F47CB"/>
    <w:rsid w:val="00313E7A"/>
    <w:rsid w:val="00325046"/>
    <w:rsid w:val="003369A5"/>
    <w:rsid w:val="00344B02"/>
    <w:rsid w:val="00355333"/>
    <w:rsid w:val="00363FFA"/>
    <w:rsid w:val="00364103"/>
    <w:rsid w:val="00376E13"/>
    <w:rsid w:val="003907DC"/>
    <w:rsid w:val="003B533C"/>
    <w:rsid w:val="003D5405"/>
    <w:rsid w:val="003D5F1B"/>
    <w:rsid w:val="003E36C6"/>
    <w:rsid w:val="003F0D6E"/>
    <w:rsid w:val="003F4EE3"/>
    <w:rsid w:val="004520FA"/>
    <w:rsid w:val="0045338C"/>
    <w:rsid w:val="00460A40"/>
    <w:rsid w:val="004611F8"/>
    <w:rsid w:val="004666B1"/>
    <w:rsid w:val="00474872"/>
    <w:rsid w:val="00485824"/>
    <w:rsid w:val="004A624B"/>
    <w:rsid w:val="004B37BA"/>
    <w:rsid w:val="004C731A"/>
    <w:rsid w:val="004D63E7"/>
    <w:rsid w:val="004E5208"/>
    <w:rsid w:val="005044F3"/>
    <w:rsid w:val="0050751D"/>
    <w:rsid w:val="00512F44"/>
    <w:rsid w:val="005311DC"/>
    <w:rsid w:val="005518C2"/>
    <w:rsid w:val="00554303"/>
    <w:rsid w:val="00556ADF"/>
    <w:rsid w:val="00582B4C"/>
    <w:rsid w:val="005911BF"/>
    <w:rsid w:val="005F207D"/>
    <w:rsid w:val="005F34FE"/>
    <w:rsid w:val="006062BA"/>
    <w:rsid w:val="00612BC3"/>
    <w:rsid w:val="00612CD1"/>
    <w:rsid w:val="00613F97"/>
    <w:rsid w:val="00622C25"/>
    <w:rsid w:val="006638D0"/>
    <w:rsid w:val="00695CE3"/>
    <w:rsid w:val="00697606"/>
    <w:rsid w:val="006A0A51"/>
    <w:rsid w:val="006C5E59"/>
    <w:rsid w:val="006D1BFF"/>
    <w:rsid w:val="006D1F33"/>
    <w:rsid w:val="006F2761"/>
    <w:rsid w:val="006F2D92"/>
    <w:rsid w:val="00705EAA"/>
    <w:rsid w:val="0070698E"/>
    <w:rsid w:val="00726726"/>
    <w:rsid w:val="00730ACA"/>
    <w:rsid w:val="007473AC"/>
    <w:rsid w:val="00761F96"/>
    <w:rsid w:val="00764C48"/>
    <w:rsid w:val="007E6E97"/>
    <w:rsid w:val="00810B5E"/>
    <w:rsid w:val="008410E2"/>
    <w:rsid w:val="00847895"/>
    <w:rsid w:val="00862728"/>
    <w:rsid w:val="00883333"/>
    <w:rsid w:val="008A785E"/>
    <w:rsid w:val="008C650D"/>
    <w:rsid w:val="008D3047"/>
    <w:rsid w:val="008E2485"/>
    <w:rsid w:val="009031A5"/>
    <w:rsid w:val="009115C2"/>
    <w:rsid w:val="00923237"/>
    <w:rsid w:val="0092732B"/>
    <w:rsid w:val="0093373B"/>
    <w:rsid w:val="00936C3E"/>
    <w:rsid w:val="009861AE"/>
    <w:rsid w:val="009B59DF"/>
    <w:rsid w:val="009C5D64"/>
    <w:rsid w:val="00A133B7"/>
    <w:rsid w:val="00A2416F"/>
    <w:rsid w:val="00A30EB1"/>
    <w:rsid w:val="00A445AB"/>
    <w:rsid w:val="00A83BC0"/>
    <w:rsid w:val="00A9199F"/>
    <w:rsid w:val="00A9205E"/>
    <w:rsid w:val="00A92E9C"/>
    <w:rsid w:val="00AC7A7A"/>
    <w:rsid w:val="00AD5EA5"/>
    <w:rsid w:val="00AE2350"/>
    <w:rsid w:val="00AE7A6B"/>
    <w:rsid w:val="00B3663A"/>
    <w:rsid w:val="00B63079"/>
    <w:rsid w:val="00B758EF"/>
    <w:rsid w:val="00B91962"/>
    <w:rsid w:val="00B92F92"/>
    <w:rsid w:val="00B96427"/>
    <w:rsid w:val="00B976C4"/>
    <w:rsid w:val="00BB191C"/>
    <w:rsid w:val="00BB2D9F"/>
    <w:rsid w:val="00BB3EB1"/>
    <w:rsid w:val="00BD1B76"/>
    <w:rsid w:val="00BD7A58"/>
    <w:rsid w:val="00BE55F3"/>
    <w:rsid w:val="00BF2B07"/>
    <w:rsid w:val="00BF7E54"/>
    <w:rsid w:val="00C01AED"/>
    <w:rsid w:val="00C13ED3"/>
    <w:rsid w:val="00C7195C"/>
    <w:rsid w:val="00CD0123"/>
    <w:rsid w:val="00CD603D"/>
    <w:rsid w:val="00D27E96"/>
    <w:rsid w:val="00D5794C"/>
    <w:rsid w:val="00D6398D"/>
    <w:rsid w:val="00D82053"/>
    <w:rsid w:val="00D96703"/>
    <w:rsid w:val="00DA4CF1"/>
    <w:rsid w:val="00DC1FC6"/>
    <w:rsid w:val="00DC2CF4"/>
    <w:rsid w:val="00DE3B9D"/>
    <w:rsid w:val="00E00D4D"/>
    <w:rsid w:val="00E06A7E"/>
    <w:rsid w:val="00E23F96"/>
    <w:rsid w:val="00E60E30"/>
    <w:rsid w:val="00E64E65"/>
    <w:rsid w:val="00E73F67"/>
    <w:rsid w:val="00E76897"/>
    <w:rsid w:val="00EA7FFB"/>
    <w:rsid w:val="00EB1F37"/>
    <w:rsid w:val="00EE2863"/>
    <w:rsid w:val="00F0096A"/>
    <w:rsid w:val="00F0184E"/>
    <w:rsid w:val="00F513B6"/>
    <w:rsid w:val="00F72691"/>
    <w:rsid w:val="00F81ECA"/>
    <w:rsid w:val="00F855D3"/>
    <w:rsid w:val="00FA3C3F"/>
    <w:rsid w:val="00FB5D0A"/>
    <w:rsid w:val="00FB6519"/>
    <w:rsid w:val="00FD2977"/>
    <w:rsid w:val="00FD40EE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4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E65"/>
  </w:style>
  <w:style w:type="character" w:styleId="Hyperlink">
    <w:name w:val="Hyperlink"/>
    <w:basedOn w:val="DefaultParagraphFont"/>
    <w:uiPriority w:val="99"/>
    <w:unhideWhenUsed/>
    <w:rsid w:val="00FD29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3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333"/>
  </w:style>
  <w:style w:type="paragraph" w:styleId="Footer">
    <w:name w:val="footer"/>
    <w:basedOn w:val="Normal"/>
    <w:link w:val="FooterChar"/>
    <w:uiPriority w:val="99"/>
    <w:unhideWhenUsed/>
    <w:rsid w:val="003553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333"/>
  </w:style>
  <w:style w:type="character" w:styleId="UnresolvedMention">
    <w:name w:val="Unresolved Mention"/>
    <w:basedOn w:val="DefaultParagraphFont"/>
    <w:uiPriority w:val="99"/>
    <w:rsid w:val="00706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6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3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Williams</dc:creator>
  <cp:keywords/>
  <dc:description/>
  <cp:lastModifiedBy>vrwilliams719@gmail.com</cp:lastModifiedBy>
  <cp:revision>4</cp:revision>
  <cp:lastPrinted>2020-01-13T15:40:00Z</cp:lastPrinted>
  <dcterms:created xsi:type="dcterms:W3CDTF">2020-01-13T15:40:00Z</dcterms:created>
  <dcterms:modified xsi:type="dcterms:W3CDTF">2020-01-20T15:59:00Z</dcterms:modified>
</cp:coreProperties>
</file>